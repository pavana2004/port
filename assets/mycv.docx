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B10AF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D08B238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1AA6B1" wp14:editId="7D79A778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915E3BA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1A9BE3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7F36D2C" w14:textId="4E39F92F" w:rsidR="001B2ABD" w:rsidRDefault="00336499" w:rsidP="001B2ABD">
            <w:pPr>
              <w:pStyle w:val="Title"/>
            </w:pPr>
            <w:r>
              <w:t>K Pavana</w:t>
            </w:r>
          </w:p>
          <w:sdt>
            <w:sdtPr>
              <w:rPr>
                <w:spacing w:val="1"/>
                <w:w w:val="97"/>
              </w:rPr>
              <w:id w:val="2107002140"/>
              <w:placeholder>
                <w:docPart w:val="D0A4262962AF48398752259D959F5A0E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20AFEA02" w14:textId="77777777" w:rsidR="001B2ABD" w:rsidRDefault="001B2ABD" w:rsidP="001B2ABD">
                <w:pPr>
                  <w:pStyle w:val="Subtitle"/>
                </w:pPr>
                <w:r w:rsidRPr="005259ED">
                  <w:rPr>
                    <w:spacing w:val="1"/>
                    <w:w w:val="97"/>
                  </w:rPr>
                  <w:t>JOB TITLE HERE</w:t>
                </w:r>
              </w:p>
            </w:sdtContent>
          </w:sdt>
        </w:tc>
      </w:tr>
      <w:tr w:rsidR="001B2ABD" w14:paraId="0ED3584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A74DBCA21404FDF92E595736BEFB1EE"/>
              </w:placeholder>
              <w:temporary/>
              <w:showingPlcHdr/>
              <w15:appearance w15:val="hidden"/>
            </w:sdtPr>
            <w:sdtEndPr/>
            <w:sdtContent>
              <w:p w14:paraId="7DFEA76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7C23510" w14:textId="5431F054" w:rsidR="00036450" w:rsidRDefault="0080142F" w:rsidP="0080142F">
            <w:r>
              <w:t>Hello! This is Pavana. I’m a student pursuing Bachelor’s Degree in Computer Science and Engineering at Chennai Institute of Technology.</w:t>
            </w:r>
          </w:p>
          <w:p w14:paraId="41FEE482" w14:textId="6B0A9E19" w:rsidR="0080142F" w:rsidRDefault="0080142F" w:rsidP="0080142F">
            <w:r>
              <w:t xml:space="preserve">I have an inquisitive mind. I am self-disciplined and </w:t>
            </w:r>
            <w:r w:rsidR="007D7603">
              <w:t>versatile.</w:t>
            </w:r>
          </w:p>
          <w:p w14:paraId="707A96FA" w14:textId="77777777" w:rsidR="00036450" w:rsidRDefault="00036450" w:rsidP="00036450"/>
          <w:sdt>
            <w:sdtPr>
              <w:id w:val="-1954003311"/>
              <w:placeholder>
                <w:docPart w:val="FA23871240A642A5BA2F2715CBE766C4"/>
              </w:placeholder>
              <w:temporary/>
              <w:showingPlcHdr/>
              <w15:appearance w15:val="hidden"/>
            </w:sdtPr>
            <w:sdtEndPr/>
            <w:sdtContent>
              <w:p w14:paraId="29FEF1E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249DE6A2BB24526939D3FCD469A82E9"/>
              </w:placeholder>
              <w:temporary/>
              <w:showingPlcHdr/>
              <w15:appearance w15:val="hidden"/>
            </w:sdtPr>
            <w:sdtEndPr/>
            <w:sdtContent>
              <w:p w14:paraId="3491FE5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FD7DD0C" w14:textId="4CB66907" w:rsidR="004D3011" w:rsidRDefault="00336499" w:rsidP="004D3011">
            <w:r>
              <w:t>9344147520</w:t>
            </w:r>
          </w:p>
          <w:p w14:paraId="7747F617" w14:textId="77777777" w:rsidR="004D3011" w:rsidRPr="004D3011" w:rsidRDefault="004D3011" w:rsidP="004D3011"/>
          <w:sdt>
            <w:sdtPr>
              <w:id w:val="67859272"/>
              <w:placeholder>
                <w:docPart w:val="167817AB2CEE4AF88BFBE77A9981D424"/>
              </w:placeholder>
              <w:temporary/>
              <w:showingPlcHdr/>
              <w15:appearance w15:val="hidden"/>
            </w:sdtPr>
            <w:sdtEndPr/>
            <w:sdtContent>
              <w:p w14:paraId="1EB8BD4E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0431102" w14:textId="5EFBE5A9" w:rsidR="004D3011" w:rsidRDefault="004D3011" w:rsidP="004D3011"/>
          <w:p w14:paraId="17F051FF" w14:textId="77777777" w:rsidR="004D3011" w:rsidRDefault="004D3011" w:rsidP="004D3011"/>
          <w:sdt>
            <w:sdtPr>
              <w:id w:val="-240260293"/>
              <w:placeholder>
                <w:docPart w:val="6C974BEE1C6249EF8ABB331ADC6A8D37"/>
              </w:placeholder>
              <w:temporary/>
              <w:showingPlcHdr/>
              <w15:appearance w15:val="hidden"/>
            </w:sdtPr>
            <w:sdtEndPr/>
            <w:sdtContent>
              <w:p w14:paraId="7986560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1A08705" w14:textId="089B681D" w:rsidR="00036450" w:rsidRPr="00E4381A" w:rsidRDefault="007D7603" w:rsidP="004D3011">
            <w:pPr>
              <w:rPr>
                <w:rStyle w:val="Hyperlink"/>
              </w:rPr>
            </w:pPr>
            <w:r>
              <w:t>p</w:t>
            </w:r>
            <w:r w:rsidR="00336499">
              <w:t>avanakr.04@gmail.com</w:t>
            </w:r>
          </w:p>
          <w:sdt>
            <w:sdtPr>
              <w:id w:val="-1444214663"/>
              <w:placeholder>
                <w:docPart w:val="63038DBEE6404C7DA0C3A466C5D6F800"/>
              </w:placeholder>
              <w:temporary/>
              <w:showingPlcHdr/>
              <w15:appearance w15:val="hidden"/>
            </w:sdtPr>
            <w:sdtEndPr/>
            <w:sdtContent>
              <w:p w14:paraId="7668912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4963454" w14:textId="325AAF3E" w:rsidR="004D3011" w:rsidRDefault="0080142F" w:rsidP="004D3011">
            <w:r>
              <w:t>Walking</w:t>
            </w:r>
          </w:p>
          <w:p w14:paraId="3162515C" w14:textId="38524DE4" w:rsidR="004D3011" w:rsidRDefault="0080142F" w:rsidP="004D3011">
            <w:r>
              <w:t>Cricket</w:t>
            </w:r>
          </w:p>
          <w:p w14:paraId="12876DD3" w14:textId="77777777" w:rsidR="0080142F" w:rsidRDefault="0080142F" w:rsidP="004D3011">
            <w:r>
              <w:t>Badminton</w:t>
            </w:r>
          </w:p>
          <w:p w14:paraId="30346BB3" w14:textId="60CF79FB" w:rsidR="0080142F" w:rsidRPr="004D3011" w:rsidRDefault="0080142F" w:rsidP="004D3011">
            <w:r>
              <w:t>Movies</w:t>
            </w:r>
          </w:p>
        </w:tc>
        <w:tc>
          <w:tcPr>
            <w:tcW w:w="720" w:type="dxa"/>
          </w:tcPr>
          <w:p w14:paraId="661471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F57525D7D10494E8ED90BB7F0A68F93"/>
              </w:placeholder>
              <w:temporary/>
              <w:showingPlcHdr/>
              <w15:appearance w15:val="hidden"/>
            </w:sdtPr>
            <w:sdtEndPr/>
            <w:sdtContent>
              <w:p w14:paraId="394A233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C366CFE" w14:textId="3F27089A" w:rsidR="00036450" w:rsidRPr="00036450" w:rsidRDefault="00336499" w:rsidP="00B359E4">
            <w:pPr>
              <w:pStyle w:val="Heading4"/>
            </w:pPr>
            <w:r>
              <w:t>DAV School</w:t>
            </w:r>
          </w:p>
          <w:p w14:paraId="7F002EF3" w14:textId="44A5618D" w:rsidR="00036450" w:rsidRPr="00B359E4" w:rsidRDefault="00336499" w:rsidP="00B359E4">
            <w:pPr>
              <w:pStyle w:val="Date"/>
            </w:pPr>
            <w:r>
              <w:t>2007</w:t>
            </w:r>
            <w:r w:rsidR="00036450" w:rsidRPr="00B359E4">
              <w:t xml:space="preserve"> - </w:t>
            </w:r>
            <w:r>
              <w:t>2022</w:t>
            </w:r>
          </w:p>
          <w:p w14:paraId="45162906" w14:textId="77777777" w:rsidR="004D3011" w:rsidRDefault="00036450" w:rsidP="00036450">
            <w:r w:rsidRPr="00036450">
              <w:t>[It’s okay to brag about your GPA, awards, and honors. Feel free to summarize your coursework too.]</w:t>
            </w:r>
          </w:p>
          <w:p w14:paraId="7E3091AF" w14:textId="77777777" w:rsidR="00036450" w:rsidRDefault="00036450" w:rsidP="00036450"/>
          <w:p w14:paraId="2851E3DB" w14:textId="53629280" w:rsidR="00036450" w:rsidRPr="00B359E4" w:rsidRDefault="00336499" w:rsidP="00B359E4">
            <w:pPr>
              <w:pStyle w:val="Heading4"/>
            </w:pPr>
            <w:r>
              <w:t>Chennai Institute of Technology</w:t>
            </w:r>
          </w:p>
          <w:p w14:paraId="689F1702" w14:textId="0D0406A8" w:rsidR="00036450" w:rsidRPr="00B359E4" w:rsidRDefault="00336499" w:rsidP="00B359E4">
            <w:pPr>
              <w:pStyle w:val="Date"/>
            </w:pPr>
            <w:r>
              <w:t>2022</w:t>
            </w:r>
            <w:r w:rsidR="00036450" w:rsidRPr="00B359E4">
              <w:t xml:space="preserve"> - </w:t>
            </w:r>
            <w:r>
              <w:t>2026</w:t>
            </w:r>
          </w:p>
          <w:sdt>
            <w:sdtPr>
              <w:id w:val="1702519894"/>
              <w:placeholder>
                <w:docPart w:val="C53FBCCB49AC454FA6440457BC892DF4"/>
              </w:placeholder>
              <w:temporary/>
              <w:showingPlcHdr/>
              <w15:appearance w15:val="hidden"/>
            </w:sdtPr>
            <w:sdtEndPr/>
            <w:sdtContent>
              <w:p w14:paraId="3A428862" w14:textId="77777777" w:rsidR="00036450" w:rsidRDefault="00036450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p w14:paraId="2576FD95" w14:textId="7278972C" w:rsidR="00036450" w:rsidRDefault="00036450" w:rsidP="00036450">
            <w:pPr>
              <w:pStyle w:val="Heading2"/>
            </w:pPr>
          </w:p>
          <w:p w14:paraId="60EAF8C5" w14:textId="77777777" w:rsidR="00036450" w:rsidRDefault="005259ED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9D44B14D1D204077BDDE79D5373656D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7098571E0ACA4DB7A05A3DBF1A773D83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31568DE3" w14:textId="77777777" w:rsidR="00036450" w:rsidRPr="00036450" w:rsidRDefault="005259ED" w:rsidP="00B359E4">
            <w:pPr>
              <w:pStyle w:val="Date"/>
            </w:pPr>
            <w:sdt>
              <w:sdtPr>
                <w:id w:val="157580464"/>
                <w:placeholder>
                  <w:docPart w:val="29D3FDD36F5D461CB76BB94FAE559CE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E1876CCE94724FBC960E8FC796837CC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608DFBA7" w14:textId="77777777" w:rsidR="00036450" w:rsidRDefault="005259ED" w:rsidP="00036450">
            <w:sdt>
              <w:sdtPr>
                <w:id w:val="2029511879"/>
                <w:placeholder>
                  <w:docPart w:val="5225D4F7E7FA4A0AB5F4B1092D4D4B3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41FC2CBB" w14:textId="77777777" w:rsidR="004D3011" w:rsidRDefault="004D3011" w:rsidP="00036450"/>
          <w:p w14:paraId="024CCD77" w14:textId="77777777" w:rsidR="004D3011" w:rsidRPr="004D3011" w:rsidRDefault="005259ED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AD8FC6FEFC9247CEB18F7D6C42844AB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AB08546062D94C9897B0D94756B083AC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5773054D" w14:textId="77777777" w:rsidR="004D3011" w:rsidRPr="004D3011" w:rsidRDefault="005259ED" w:rsidP="00B359E4">
            <w:pPr>
              <w:pStyle w:val="Date"/>
            </w:pPr>
            <w:sdt>
              <w:sdtPr>
                <w:id w:val="1427539568"/>
                <w:placeholder>
                  <w:docPart w:val="49D98AC2DBED47E7BB1AD26A2F9DA81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9E2EEBF4DDDD4FCFB00749ECEE7B5E3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729F4838" w14:textId="77777777" w:rsidR="004D3011" w:rsidRPr="004D3011" w:rsidRDefault="005259ED" w:rsidP="004D3011">
            <w:sdt>
              <w:sdtPr>
                <w:id w:val="-448162616"/>
                <w:placeholder>
                  <w:docPart w:val="A55E1EE88EBA4A74BD904FD55F31F5C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63A276BD" w14:textId="77777777" w:rsidR="004D3011" w:rsidRDefault="004D3011" w:rsidP="00036450"/>
          <w:p w14:paraId="6AB22E2A" w14:textId="77777777" w:rsidR="004D3011" w:rsidRPr="004D3011" w:rsidRDefault="005259ED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5C03AA2AA48347209AD086B9E767013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D4BDD287BE3340098EA0239EE96B023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50A1E49D" w14:textId="77777777" w:rsidR="004D3011" w:rsidRPr="004D3011" w:rsidRDefault="005259ED" w:rsidP="00B359E4">
            <w:pPr>
              <w:pStyle w:val="Date"/>
            </w:pPr>
            <w:sdt>
              <w:sdtPr>
                <w:id w:val="-1949918139"/>
                <w:placeholder>
                  <w:docPart w:val="0F5272BFFD2F40F28454C288C134A93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5C53B1CA109C4335820AE9A5B1E2AC1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6DCC2F54" w14:textId="77777777" w:rsidR="004D3011" w:rsidRPr="004D3011" w:rsidRDefault="005259ED" w:rsidP="004D3011">
            <w:sdt>
              <w:sdtPr>
                <w:id w:val="-1480993500"/>
                <w:placeholder>
                  <w:docPart w:val="97C0380E13F14795944087E2BBBC42C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4D40909E" w14:textId="77777777" w:rsidR="004D3011" w:rsidRDefault="004D3011" w:rsidP="00036450"/>
          <w:sdt>
            <w:sdtPr>
              <w:id w:val="1669594239"/>
              <w:placeholder>
                <w:docPart w:val="9411F1001C8C401C8FA6110D8DEFE10A"/>
              </w:placeholder>
              <w:temporary/>
              <w:showingPlcHdr/>
              <w15:appearance w15:val="hidden"/>
            </w:sdtPr>
            <w:sdtEndPr/>
            <w:sdtContent>
              <w:p w14:paraId="40F8D4D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50A14F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F1A9843" wp14:editId="2291CF2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5CEE114D" w14:textId="77777777" w:rsidR="0043117B" w:rsidRDefault="005259ED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2100" w14:textId="77777777" w:rsidR="00336499" w:rsidRDefault="00336499" w:rsidP="000C45FF">
      <w:r>
        <w:separator/>
      </w:r>
    </w:p>
  </w:endnote>
  <w:endnote w:type="continuationSeparator" w:id="0">
    <w:p w14:paraId="26C02A3D" w14:textId="77777777" w:rsidR="00336499" w:rsidRDefault="0033649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C020" w14:textId="77777777" w:rsidR="00336499" w:rsidRDefault="00336499" w:rsidP="000C45FF">
      <w:r>
        <w:separator/>
      </w:r>
    </w:p>
  </w:footnote>
  <w:footnote w:type="continuationSeparator" w:id="0">
    <w:p w14:paraId="3B1BA9F0" w14:textId="77777777" w:rsidR="00336499" w:rsidRDefault="0033649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51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9847AE" wp14:editId="3202936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9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6499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59ED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D7603"/>
    <w:rsid w:val="0080142F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B638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an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A4262962AF48398752259D959F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CC5A-25C0-4D50-8A3C-83C880499DC8}"/>
      </w:docPartPr>
      <w:docPartBody>
        <w:p w:rsidR="00000000" w:rsidRDefault="007B1C4D">
          <w:pPr>
            <w:pStyle w:val="D0A4262962AF48398752259D959F5A0E"/>
          </w:pPr>
          <w:r w:rsidRPr="003910D8">
            <w:rPr>
              <w:spacing w:val="23"/>
              <w:w w:val="83"/>
            </w:rPr>
            <w:t>JOB TITLE HER</w:t>
          </w:r>
          <w:r w:rsidRPr="003910D8">
            <w:rPr>
              <w:spacing w:val="34"/>
              <w:w w:val="83"/>
            </w:rPr>
            <w:t>E</w:t>
          </w:r>
        </w:p>
      </w:docPartBody>
    </w:docPart>
    <w:docPart>
      <w:docPartPr>
        <w:name w:val="0A74DBCA21404FDF92E595736BEFB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96487-FF72-462D-B2EE-25518B2E1015}"/>
      </w:docPartPr>
      <w:docPartBody>
        <w:p w:rsidR="00000000" w:rsidRDefault="007B1C4D">
          <w:pPr>
            <w:pStyle w:val="0A74DBCA21404FDF92E595736BEFB1EE"/>
          </w:pPr>
          <w:r w:rsidRPr="00D5459D">
            <w:t>Profile</w:t>
          </w:r>
        </w:p>
      </w:docPartBody>
    </w:docPart>
    <w:docPart>
      <w:docPartPr>
        <w:name w:val="FA23871240A642A5BA2F2715CBE76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925C-0BBD-478E-8973-B4E4584F2CDF}"/>
      </w:docPartPr>
      <w:docPartBody>
        <w:p w:rsidR="00000000" w:rsidRDefault="007B1C4D">
          <w:pPr>
            <w:pStyle w:val="FA23871240A642A5BA2F2715CBE766C4"/>
          </w:pPr>
          <w:r w:rsidRPr="00CB0055">
            <w:t>Contact</w:t>
          </w:r>
        </w:p>
      </w:docPartBody>
    </w:docPart>
    <w:docPart>
      <w:docPartPr>
        <w:name w:val="0249DE6A2BB24526939D3FCD469A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A786A-89AA-407C-869A-DC113C8EAE92}"/>
      </w:docPartPr>
      <w:docPartBody>
        <w:p w:rsidR="00000000" w:rsidRDefault="007B1C4D">
          <w:pPr>
            <w:pStyle w:val="0249DE6A2BB24526939D3FCD469A82E9"/>
          </w:pPr>
          <w:r w:rsidRPr="004D3011">
            <w:t>PHONE:</w:t>
          </w:r>
        </w:p>
      </w:docPartBody>
    </w:docPart>
    <w:docPart>
      <w:docPartPr>
        <w:name w:val="167817AB2CEE4AF88BFBE77A9981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442E1-F6FE-4B7F-876C-B9F5AE6F69B0}"/>
      </w:docPartPr>
      <w:docPartBody>
        <w:p w:rsidR="00000000" w:rsidRDefault="007B1C4D">
          <w:pPr>
            <w:pStyle w:val="167817AB2CEE4AF88BFBE77A9981D424"/>
          </w:pPr>
          <w:r w:rsidRPr="004D3011">
            <w:t>WEBSITE:</w:t>
          </w:r>
        </w:p>
      </w:docPartBody>
    </w:docPart>
    <w:docPart>
      <w:docPartPr>
        <w:name w:val="6C974BEE1C6249EF8ABB331ADC6A8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D088B-1A81-4D15-ACA5-4F7893B45C4A}"/>
      </w:docPartPr>
      <w:docPartBody>
        <w:p w:rsidR="00000000" w:rsidRDefault="007B1C4D">
          <w:pPr>
            <w:pStyle w:val="6C974BEE1C6249EF8ABB331ADC6A8D37"/>
          </w:pPr>
          <w:r w:rsidRPr="004D3011">
            <w:t>EMAIL:</w:t>
          </w:r>
        </w:p>
      </w:docPartBody>
    </w:docPart>
    <w:docPart>
      <w:docPartPr>
        <w:name w:val="63038DBEE6404C7DA0C3A466C5D6F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04DC-0C1F-466B-86E5-3A4625123611}"/>
      </w:docPartPr>
      <w:docPartBody>
        <w:p w:rsidR="00000000" w:rsidRDefault="007B1C4D">
          <w:pPr>
            <w:pStyle w:val="63038DBEE6404C7DA0C3A466C5D6F800"/>
          </w:pPr>
          <w:r w:rsidRPr="00CB0055">
            <w:t>Hobbies</w:t>
          </w:r>
        </w:p>
      </w:docPartBody>
    </w:docPart>
    <w:docPart>
      <w:docPartPr>
        <w:name w:val="0F57525D7D10494E8ED90BB7F0A68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1C33F-A923-4B61-AE78-0A1881D89DD3}"/>
      </w:docPartPr>
      <w:docPartBody>
        <w:p w:rsidR="00000000" w:rsidRDefault="007B1C4D">
          <w:pPr>
            <w:pStyle w:val="0F57525D7D10494E8ED90BB7F0A68F93"/>
          </w:pPr>
          <w:r w:rsidRPr="00036450">
            <w:t>EDUCATION</w:t>
          </w:r>
        </w:p>
      </w:docPartBody>
    </w:docPart>
    <w:docPart>
      <w:docPartPr>
        <w:name w:val="C53FBCCB49AC454FA6440457BC892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2CA2D-7861-49BD-89FF-D58956AF35A4}"/>
      </w:docPartPr>
      <w:docPartBody>
        <w:p w:rsidR="00000000" w:rsidRDefault="007B1C4D">
          <w:pPr>
            <w:pStyle w:val="C53FBCCB49AC454FA6440457BC892DF4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9D44B14D1D204077BDDE79D537365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8CA47-9218-4C63-AF70-5750BB451392}"/>
      </w:docPartPr>
      <w:docPartBody>
        <w:p w:rsidR="00000000" w:rsidRDefault="007B1C4D">
          <w:pPr>
            <w:pStyle w:val="9D44B14D1D204077BDDE79D5373656D6"/>
          </w:pPr>
          <w:r w:rsidRPr="00036450">
            <w:t>[Company Name]</w:t>
          </w:r>
        </w:p>
      </w:docPartBody>
    </w:docPart>
    <w:docPart>
      <w:docPartPr>
        <w:name w:val="7098571E0ACA4DB7A05A3DBF1A773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11DE-E940-4A13-A243-356C08BD6F30}"/>
      </w:docPartPr>
      <w:docPartBody>
        <w:p w:rsidR="00000000" w:rsidRDefault="007B1C4D">
          <w:pPr>
            <w:pStyle w:val="7098571E0ACA4DB7A05A3DBF1A773D83"/>
          </w:pPr>
          <w:r w:rsidRPr="00036450">
            <w:t>[Job Title]</w:t>
          </w:r>
        </w:p>
      </w:docPartBody>
    </w:docPart>
    <w:docPart>
      <w:docPartPr>
        <w:name w:val="29D3FDD36F5D461CB76BB94FAE559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3624A-6E91-48C4-8A95-AF9DD9F31871}"/>
      </w:docPartPr>
      <w:docPartBody>
        <w:p w:rsidR="00000000" w:rsidRDefault="007B1C4D">
          <w:pPr>
            <w:pStyle w:val="29D3FDD36F5D461CB76BB94FAE559CE7"/>
          </w:pPr>
          <w:r w:rsidRPr="00036450">
            <w:t>[Dates From]</w:t>
          </w:r>
        </w:p>
      </w:docPartBody>
    </w:docPart>
    <w:docPart>
      <w:docPartPr>
        <w:name w:val="E1876CCE94724FBC960E8FC796837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232AD-0941-48F3-BC04-FF254C5F8B3F}"/>
      </w:docPartPr>
      <w:docPartBody>
        <w:p w:rsidR="00000000" w:rsidRDefault="007B1C4D">
          <w:pPr>
            <w:pStyle w:val="E1876CCE94724FBC960E8FC796837CC4"/>
          </w:pPr>
          <w:r w:rsidRPr="00036450">
            <w:t>[To]</w:t>
          </w:r>
        </w:p>
      </w:docPartBody>
    </w:docPart>
    <w:docPart>
      <w:docPartPr>
        <w:name w:val="5225D4F7E7FA4A0AB5F4B1092D4D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67E3-20F9-45B8-B629-8977EA3049AE}"/>
      </w:docPartPr>
      <w:docPartBody>
        <w:p w:rsidR="00000000" w:rsidRDefault="007B1C4D">
          <w:pPr>
            <w:pStyle w:val="5225D4F7E7FA4A0AB5F4B1092D4D4B36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AD8FC6FEFC9247CEB18F7D6C4284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621B2-6FBF-4B74-A477-CA23B38C01C8}"/>
      </w:docPartPr>
      <w:docPartBody>
        <w:p w:rsidR="00000000" w:rsidRDefault="007B1C4D">
          <w:pPr>
            <w:pStyle w:val="AD8FC6FEFC9247CEB18F7D6C42844ABC"/>
          </w:pPr>
          <w:r w:rsidRPr="004D3011">
            <w:t>[Company Name]</w:t>
          </w:r>
        </w:p>
      </w:docPartBody>
    </w:docPart>
    <w:docPart>
      <w:docPartPr>
        <w:name w:val="AB08546062D94C9897B0D94756B0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83ABA-6EA7-4A3C-9EC6-3A275E6EF4B3}"/>
      </w:docPartPr>
      <w:docPartBody>
        <w:p w:rsidR="00000000" w:rsidRDefault="007B1C4D">
          <w:pPr>
            <w:pStyle w:val="AB08546062D94C9897B0D94756B083AC"/>
          </w:pPr>
          <w:r w:rsidRPr="004D3011">
            <w:t>[Job Title]</w:t>
          </w:r>
        </w:p>
      </w:docPartBody>
    </w:docPart>
    <w:docPart>
      <w:docPartPr>
        <w:name w:val="49D98AC2DBED47E7BB1AD26A2F9DA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B8E15-605B-4216-B372-87554CD46744}"/>
      </w:docPartPr>
      <w:docPartBody>
        <w:p w:rsidR="00000000" w:rsidRDefault="007B1C4D">
          <w:pPr>
            <w:pStyle w:val="49D98AC2DBED47E7BB1AD26A2F9DA81A"/>
          </w:pPr>
          <w:r w:rsidRPr="004D3011">
            <w:t>[Dates From]</w:t>
          </w:r>
        </w:p>
      </w:docPartBody>
    </w:docPart>
    <w:docPart>
      <w:docPartPr>
        <w:name w:val="9E2EEBF4DDDD4FCFB00749ECEE7B5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63296-F297-47B2-93BA-0A0FED7C92E9}"/>
      </w:docPartPr>
      <w:docPartBody>
        <w:p w:rsidR="00000000" w:rsidRDefault="007B1C4D">
          <w:pPr>
            <w:pStyle w:val="9E2EEBF4DDDD4FCFB00749ECEE7B5E34"/>
          </w:pPr>
          <w:r w:rsidRPr="004D3011">
            <w:t>[To]</w:t>
          </w:r>
        </w:p>
      </w:docPartBody>
    </w:docPart>
    <w:docPart>
      <w:docPartPr>
        <w:name w:val="A55E1EE88EBA4A74BD904FD55F31F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ACA0A-241F-4C25-94CE-7FF008BC3C7D}"/>
      </w:docPartPr>
      <w:docPartBody>
        <w:p w:rsidR="00000000" w:rsidRDefault="007B1C4D">
          <w:pPr>
            <w:pStyle w:val="A55E1EE88EBA4A74BD904FD55F31F5C6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5C03AA2AA48347209AD086B9E7670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EF250-62FE-4631-B356-B70462C92DED}"/>
      </w:docPartPr>
      <w:docPartBody>
        <w:p w:rsidR="00000000" w:rsidRDefault="007B1C4D">
          <w:pPr>
            <w:pStyle w:val="5C03AA2AA48347209AD086B9E7670135"/>
          </w:pPr>
          <w:r w:rsidRPr="004D3011">
            <w:t>[Company Name]</w:t>
          </w:r>
        </w:p>
      </w:docPartBody>
    </w:docPart>
    <w:docPart>
      <w:docPartPr>
        <w:name w:val="D4BDD287BE3340098EA0239EE96B0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00174-58CF-4E55-925C-4A7A3A09B743}"/>
      </w:docPartPr>
      <w:docPartBody>
        <w:p w:rsidR="00000000" w:rsidRDefault="007B1C4D">
          <w:pPr>
            <w:pStyle w:val="D4BDD287BE3340098EA0239EE96B0230"/>
          </w:pPr>
          <w:r w:rsidRPr="004D3011">
            <w:t>[Job Title]</w:t>
          </w:r>
        </w:p>
      </w:docPartBody>
    </w:docPart>
    <w:docPart>
      <w:docPartPr>
        <w:name w:val="0F5272BFFD2F40F28454C288C134A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E062-703E-4EFC-880B-FE2EC98D068C}"/>
      </w:docPartPr>
      <w:docPartBody>
        <w:p w:rsidR="00000000" w:rsidRDefault="007B1C4D">
          <w:pPr>
            <w:pStyle w:val="0F5272BFFD2F40F28454C288C134A932"/>
          </w:pPr>
          <w:r w:rsidRPr="004D3011">
            <w:t>[Dates From]</w:t>
          </w:r>
        </w:p>
      </w:docPartBody>
    </w:docPart>
    <w:docPart>
      <w:docPartPr>
        <w:name w:val="5C53B1CA109C4335820AE9A5B1E2A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4642-E947-4AB8-A8F5-B92B75069F13}"/>
      </w:docPartPr>
      <w:docPartBody>
        <w:p w:rsidR="00000000" w:rsidRDefault="007B1C4D">
          <w:pPr>
            <w:pStyle w:val="5C53B1CA109C4335820AE9A5B1E2AC10"/>
          </w:pPr>
          <w:r w:rsidRPr="004D3011">
            <w:t>[To]</w:t>
          </w:r>
        </w:p>
      </w:docPartBody>
    </w:docPart>
    <w:docPart>
      <w:docPartPr>
        <w:name w:val="97C0380E13F14795944087E2BBBC4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47DA-D08F-41DC-9924-C96F3455DC65}"/>
      </w:docPartPr>
      <w:docPartBody>
        <w:p w:rsidR="00000000" w:rsidRDefault="007B1C4D">
          <w:pPr>
            <w:pStyle w:val="97C0380E13F14795944087E2BBBC42C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9411F1001C8C401C8FA6110D8DEFE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CF05E-8EEE-4B58-9D97-69CE1F4694A9}"/>
      </w:docPartPr>
      <w:docPartBody>
        <w:p w:rsidR="00000000" w:rsidRDefault="007B1C4D">
          <w:pPr>
            <w:pStyle w:val="9411F1001C8C401C8FA6110D8DEFE10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C5282C6344697B311125B6BE81EC7">
    <w:name w:val="E6EC5282C6344697B311125B6BE81EC7"/>
  </w:style>
  <w:style w:type="paragraph" w:customStyle="1" w:styleId="D0A4262962AF48398752259D959F5A0E">
    <w:name w:val="D0A4262962AF48398752259D959F5A0E"/>
  </w:style>
  <w:style w:type="paragraph" w:customStyle="1" w:styleId="0A74DBCA21404FDF92E595736BEFB1EE">
    <w:name w:val="0A74DBCA21404FDF92E595736BEFB1EE"/>
  </w:style>
  <w:style w:type="paragraph" w:customStyle="1" w:styleId="3B9ED6538F014E67A232EA7A59F5D9F2">
    <w:name w:val="3B9ED6538F014E67A232EA7A59F5D9F2"/>
  </w:style>
  <w:style w:type="paragraph" w:customStyle="1" w:styleId="FA23871240A642A5BA2F2715CBE766C4">
    <w:name w:val="FA23871240A642A5BA2F2715CBE766C4"/>
  </w:style>
  <w:style w:type="paragraph" w:customStyle="1" w:styleId="0249DE6A2BB24526939D3FCD469A82E9">
    <w:name w:val="0249DE6A2BB24526939D3FCD469A82E9"/>
  </w:style>
  <w:style w:type="paragraph" w:customStyle="1" w:styleId="217AF43B25924E9CA1ADCE0A0B257584">
    <w:name w:val="217AF43B25924E9CA1ADCE0A0B257584"/>
  </w:style>
  <w:style w:type="paragraph" w:customStyle="1" w:styleId="167817AB2CEE4AF88BFBE77A9981D424">
    <w:name w:val="167817AB2CEE4AF88BFBE77A9981D424"/>
  </w:style>
  <w:style w:type="paragraph" w:customStyle="1" w:styleId="D23AB66980B34D6886E317D7C0C29CB4">
    <w:name w:val="D23AB66980B34D6886E317D7C0C29CB4"/>
  </w:style>
  <w:style w:type="paragraph" w:customStyle="1" w:styleId="6C974BEE1C6249EF8ABB331ADC6A8D37">
    <w:name w:val="6C974BEE1C6249EF8ABB331ADC6A8D3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CD5A2F084A649568786578161F57AE8">
    <w:name w:val="ECD5A2F084A649568786578161F57AE8"/>
  </w:style>
  <w:style w:type="paragraph" w:customStyle="1" w:styleId="63038DBEE6404C7DA0C3A466C5D6F800">
    <w:name w:val="63038DBEE6404C7DA0C3A466C5D6F800"/>
  </w:style>
  <w:style w:type="paragraph" w:customStyle="1" w:styleId="D4E9988C34A84A02B6F384DFBE0BBC1E">
    <w:name w:val="D4E9988C34A84A02B6F384DFBE0BBC1E"/>
  </w:style>
  <w:style w:type="paragraph" w:customStyle="1" w:styleId="8FF0D00532D84431BB1B3A58B4FB0F50">
    <w:name w:val="8FF0D00532D84431BB1B3A58B4FB0F50"/>
  </w:style>
  <w:style w:type="paragraph" w:customStyle="1" w:styleId="B56F30565DE24982B9077DC995DCBEC0">
    <w:name w:val="B56F30565DE24982B9077DC995DCBEC0"/>
  </w:style>
  <w:style w:type="paragraph" w:customStyle="1" w:styleId="47E8659F7EAE4A88B210B515CA51C659">
    <w:name w:val="47E8659F7EAE4A88B210B515CA51C659"/>
  </w:style>
  <w:style w:type="paragraph" w:customStyle="1" w:styleId="0F57525D7D10494E8ED90BB7F0A68F93">
    <w:name w:val="0F57525D7D10494E8ED90BB7F0A68F93"/>
  </w:style>
  <w:style w:type="paragraph" w:customStyle="1" w:styleId="E1DF85B2CF204C5CA19B4A204C918513">
    <w:name w:val="E1DF85B2CF204C5CA19B4A204C918513"/>
  </w:style>
  <w:style w:type="paragraph" w:customStyle="1" w:styleId="1AC0B5C766FF4BF58EF440600151B8B6">
    <w:name w:val="1AC0B5C766FF4BF58EF440600151B8B6"/>
  </w:style>
  <w:style w:type="paragraph" w:customStyle="1" w:styleId="5CFB500436FC4A75B2959C1BF911B4CA">
    <w:name w:val="5CFB500436FC4A75B2959C1BF911B4CA"/>
  </w:style>
  <w:style w:type="paragraph" w:customStyle="1" w:styleId="566370AB47CE4AF89A3BE20826404443">
    <w:name w:val="566370AB47CE4AF89A3BE20826404443"/>
  </w:style>
  <w:style w:type="paragraph" w:customStyle="1" w:styleId="BB00E48449F1478AB8394A10680DDC08">
    <w:name w:val="BB00E48449F1478AB8394A10680DDC08"/>
  </w:style>
  <w:style w:type="paragraph" w:customStyle="1" w:styleId="EA54A0FCF79C467BAA8075D961B3B37F">
    <w:name w:val="EA54A0FCF79C467BAA8075D961B3B37F"/>
  </w:style>
  <w:style w:type="paragraph" w:customStyle="1" w:styleId="C53FBCCB49AC454FA6440457BC892DF4">
    <w:name w:val="C53FBCCB49AC454FA6440457BC892DF4"/>
  </w:style>
  <w:style w:type="paragraph" w:customStyle="1" w:styleId="BAB81D10F2414581A1E89B03D16B1C0A">
    <w:name w:val="BAB81D10F2414581A1E89B03D16B1C0A"/>
  </w:style>
  <w:style w:type="paragraph" w:customStyle="1" w:styleId="9D44B14D1D204077BDDE79D5373656D6">
    <w:name w:val="9D44B14D1D204077BDDE79D5373656D6"/>
  </w:style>
  <w:style w:type="paragraph" w:customStyle="1" w:styleId="7098571E0ACA4DB7A05A3DBF1A773D83">
    <w:name w:val="7098571E0ACA4DB7A05A3DBF1A773D83"/>
  </w:style>
  <w:style w:type="paragraph" w:customStyle="1" w:styleId="29D3FDD36F5D461CB76BB94FAE559CE7">
    <w:name w:val="29D3FDD36F5D461CB76BB94FAE559CE7"/>
  </w:style>
  <w:style w:type="paragraph" w:customStyle="1" w:styleId="E1876CCE94724FBC960E8FC796837CC4">
    <w:name w:val="E1876CCE94724FBC960E8FC796837CC4"/>
  </w:style>
  <w:style w:type="paragraph" w:customStyle="1" w:styleId="5225D4F7E7FA4A0AB5F4B1092D4D4B36">
    <w:name w:val="5225D4F7E7FA4A0AB5F4B1092D4D4B36"/>
  </w:style>
  <w:style w:type="paragraph" w:customStyle="1" w:styleId="AD8FC6FEFC9247CEB18F7D6C42844ABC">
    <w:name w:val="AD8FC6FEFC9247CEB18F7D6C42844ABC"/>
  </w:style>
  <w:style w:type="paragraph" w:customStyle="1" w:styleId="AB08546062D94C9897B0D94756B083AC">
    <w:name w:val="AB08546062D94C9897B0D94756B083AC"/>
  </w:style>
  <w:style w:type="paragraph" w:customStyle="1" w:styleId="49D98AC2DBED47E7BB1AD26A2F9DA81A">
    <w:name w:val="49D98AC2DBED47E7BB1AD26A2F9DA81A"/>
  </w:style>
  <w:style w:type="paragraph" w:customStyle="1" w:styleId="9E2EEBF4DDDD4FCFB00749ECEE7B5E34">
    <w:name w:val="9E2EEBF4DDDD4FCFB00749ECEE7B5E34"/>
  </w:style>
  <w:style w:type="paragraph" w:customStyle="1" w:styleId="A55E1EE88EBA4A74BD904FD55F31F5C6">
    <w:name w:val="A55E1EE88EBA4A74BD904FD55F31F5C6"/>
  </w:style>
  <w:style w:type="paragraph" w:customStyle="1" w:styleId="5C03AA2AA48347209AD086B9E7670135">
    <w:name w:val="5C03AA2AA48347209AD086B9E7670135"/>
  </w:style>
  <w:style w:type="paragraph" w:customStyle="1" w:styleId="D4BDD287BE3340098EA0239EE96B0230">
    <w:name w:val="D4BDD287BE3340098EA0239EE96B0230"/>
  </w:style>
  <w:style w:type="paragraph" w:customStyle="1" w:styleId="0F5272BFFD2F40F28454C288C134A932">
    <w:name w:val="0F5272BFFD2F40F28454C288C134A932"/>
  </w:style>
  <w:style w:type="paragraph" w:customStyle="1" w:styleId="5C53B1CA109C4335820AE9A5B1E2AC10">
    <w:name w:val="5C53B1CA109C4335820AE9A5B1E2AC10"/>
  </w:style>
  <w:style w:type="paragraph" w:customStyle="1" w:styleId="97C0380E13F14795944087E2BBBC42CD">
    <w:name w:val="97C0380E13F14795944087E2BBBC42C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411F1001C8C401C8FA6110D8DEFE10A">
    <w:name w:val="9411F1001C8C401C8FA6110D8DEFE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2023-05-03T20:16:00Z</dcterms:created>
  <dcterms:modified xsi:type="dcterms:W3CDTF">2023-05-03T20:16:00Z</dcterms:modified>
</cp:coreProperties>
</file>